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FB2B" w14:textId="22BF290B" w:rsidR="00C73336" w:rsidRPr="00367F40" w:rsidRDefault="00B50676" w:rsidP="00B50676">
      <w:pPr>
        <w:pStyle w:val="BodyText"/>
        <w:jc w:val="center"/>
        <w:rPr>
          <w:b/>
          <w:i/>
          <w:sz w:val="28"/>
        </w:rPr>
      </w:pPr>
      <w:r w:rsidRPr="00367F40">
        <w:rPr>
          <w:b/>
          <w:i/>
          <w:sz w:val="28"/>
        </w:rPr>
        <w:t>Student Internship Evaluation</w:t>
      </w:r>
    </w:p>
    <w:p w14:paraId="37D1FB2C" w14:textId="77777777" w:rsidR="00251142" w:rsidRPr="00367F40" w:rsidRDefault="00251142" w:rsidP="00B50676">
      <w:pPr>
        <w:pStyle w:val="BodyText"/>
        <w:jc w:val="center"/>
        <w:rPr>
          <w:b/>
          <w:i/>
          <w:sz w:val="28"/>
        </w:rPr>
      </w:pPr>
    </w:p>
    <w:p w14:paraId="37D1FB2D" w14:textId="1BA9FE84" w:rsidR="00251142" w:rsidRPr="00367F40" w:rsidRDefault="00251142" w:rsidP="00251142">
      <w:pPr>
        <w:pStyle w:val="BodyText"/>
        <w:rPr>
          <w:i/>
        </w:rPr>
      </w:pPr>
      <w:r w:rsidRPr="00367F40">
        <w:rPr>
          <w:i/>
        </w:rPr>
        <w:t>When completing the internship evaluation below, remember that it is important to give serious thought to the rankings given. The goal of the evaluation is to provide the opportunity for students to give</w:t>
      </w:r>
      <w:r w:rsidR="000F6742" w:rsidRPr="00367F40">
        <w:rPr>
          <w:i/>
        </w:rPr>
        <w:t xml:space="preserve"> constructive feedback on </w:t>
      </w:r>
      <w:r w:rsidR="002D5396" w:rsidRPr="00367F40">
        <w:rPr>
          <w:i/>
        </w:rPr>
        <w:t>all aspects of their</w:t>
      </w:r>
      <w:r w:rsidR="000537CC" w:rsidRPr="00367F40">
        <w:rPr>
          <w:i/>
        </w:rPr>
        <w:t xml:space="preserve"> </w:t>
      </w:r>
      <w:r w:rsidR="000F6742" w:rsidRPr="00367F40">
        <w:rPr>
          <w:i/>
        </w:rPr>
        <w:t>professional internship</w:t>
      </w:r>
      <w:r w:rsidR="007267E2" w:rsidRPr="00367F40">
        <w:rPr>
          <w:i/>
        </w:rPr>
        <w:t xml:space="preserve"> while providing helpful</w:t>
      </w:r>
      <w:r w:rsidR="000F6742" w:rsidRPr="00367F40">
        <w:rPr>
          <w:i/>
        </w:rPr>
        <w:t xml:space="preserve"> information to future students</w:t>
      </w:r>
      <w:r w:rsidR="000537CC" w:rsidRPr="00367F40">
        <w:rPr>
          <w:i/>
        </w:rPr>
        <w:t xml:space="preserve"> considering an</w:t>
      </w:r>
      <w:r w:rsidR="000F6742" w:rsidRPr="00367F40">
        <w:rPr>
          <w:i/>
        </w:rPr>
        <w:t xml:space="preserve"> internship with th</w:t>
      </w:r>
      <w:r w:rsidR="007267E2" w:rsidRPr="00367F40">
        <w:rPr>
          <w:i/>
        </w:rPr>
        <w:t>is</w:t>
      </w:r>
      <w:r w:rsidR="000F6742" w:rsidRPr="00367F40">
        <w:rPr>
          <w:i/>
        </w:rPr>
        <w:t xml:space="preserve"> organization.</w:t>
      </w:r>
    </w:p>
    <w:p w14:paraId="37D1FB2E" w14:textId="05039BB6" w:rsidR="00C73336" w:rsidRPr="00367F40" w:rsidRDefault="00C73336">
      <w:pPr>
        <w:pStyle w:val="BodyText"/>
      </w:pPr>
    </w:p>
    <w:p w14:paraId="26727A6D" w14:textId="56A7A298" w:rsidR="009E0939" w:rsidRPr="00367F40" w:rsidRDefault="009E0939" w:rsidP="009E0939">
      <w:r w:rsidRPr="00367F40">
        <w:t>General</w:t>
      </w:r>
      <w:r w:rsidR="00072D33" w:rsidRPr="00367F40">
        <w:t xml:space="preserve"> </w:t>
      </w:r>
      <w:r w:rsidR="00072D33" w:rsidRPr="00367F40">
        <w:t>_________________________________________________________</w:t>
      </w:r>
    </w:p>
    <w:p w14:paraId="10CF72C1" w14:textId="6AABC54B" w:rsidR="009E0939" w:rsidRPr="00367F40" w:rsidRDefault="009E0939" w:rsidP="009E0939">
      <w:r w:rsidRPr="00367F40">
        <w:t>Position Title</w:t>
      </w:r>
      <w:r w:rsidR="00072D33" w:rsidRPr="00367F40">
        <w:t xml:space="preserve"> </w:t>
      </w:r>
      <w:r w:rsidR="00072D33" w:rsidRPr="00367F40">
        <w:t>_________________________________________________________</w:t>
      </w:r>
    </w:p>
    <w:p w14:paraId="017210B6" w14:textId="032523ED" w:rsidR="009E0939" w:rsidRPr="00367F40" w:rsidRDefault="009E0939" w:rsidP="009E0939">
      <w:r w:rsidRPr="00367F40">
        <w:t>Work term type</w:t>
      </w:r>
      <w:r w:rsidR="00072D33" w:rsidRPr="00367F40">
        <w:t xml:space="preserve"> (offer drop-down)</w:t>
      </w:r>
    </w:p>
    <w:p w14:paraId="0FF7CB3F" w14:textId="5A1CACE4" w:rsidR="009E0939" w:rsidRPr="00367F40" w:rsidRDefault="009E0939" w:rsidP="009E0939">
      <w:r w:rsidRPr="00367F40">
        <w:t>Monthly Salary (before taxes)</w:t>
      </w:r>
      <w:r w:rsidR="00072D33" w:rsidRPr="00367F40">
        <w:t xml:space="preserve"> </w:t>
      </w:r>
      <w:r w:rsidR="00072D33" w:rsidRPr="00367F40">
        <w:t>_________________________________________________________</w:t>
      </w:r>
    </w:p>
    <w:p w14:paraId="303CDB0C" w14:textId="24F4D1C4" w:rsidR="009E0939" w:rsidRPr="00367F40" w:rsidRDefault="009E0939" w:rsidP="009E0939">
      <w:r w:rsidRPr="00367F40">
        <w:t xml:space="preserve">How long was the work </w:t>
      </w:r>
      <w:proofErr w:type="gramStart"/>
      <w:r w:rsidR="00072D33" w:rsidRPr="00367F40">
        <w:t>term _________________________________________________________</w:t>
      </w:r>
      <w:proofErr w:type="gramEnd"/>
    </w:p>
    <w:p w14:paraId="29AC3251" w14:textId="7833F06A" w:rsidR="009E0939" w:rsidRPr="00367F40" w:rsidRDefault="009E0939" w:rsidP="009E0939">
      <w:r w:rsidRPr="00367F40">
        <w:t>Where did the internship/co-op take place?</w:t>
      </w:r>
      <w:r w:rsidR="00072D33" w:rsidRPr="00367F40">
        <w:t xml:space="preserve"> </w:t>
      </w:r>
      <w:r w:rsidR="00072D33" w:rsidRPr="00367F40">
        <w:t>____________________________________</w:t>
      </w:r>
    </w:p>
    <w:p w14:paraId="4E130C2D" w14:textId="3940B9D0" w:rsidR="009E0939" w:rsidRPr="00367F40" w:rsidRDefault="009E0939" w:rsidP="009E0939">
      <w:r w:rsidRPr="00367F40">
        <w:t>Work Industry</w:t>
      </w:r>
      <w:r w:rsidR="00072D33" w:rsidRPr="00367F40">
        <w:t xml:space="preserve"> </w:t>
      </w:r>
      <w:r w:rsidR="00072D33" w:rsidRPr="00367F40">
        <w:t>(offer drop-down)</w:t>
      </w:r>
    </w:p>
    <w:p w14:paraId="76794C56" w14:textId="77777777" w:rsidR="009E0939" w:rsidRPr="00367F40" w:rsidRDefault="009E0939">
      <w:pPr>
        <w:pStyle w:val="BodyText"/>
      </w:pPr>
    </w:p>
    <w:tbl>
      <w:tblPr>
        <w:tblW w:w="0" w:type="auto"/>
        <w:tblLayout w:type="fixed"/>
        <w:tblCellMar>
          <w:left w:w="0" w:type="dxa"/>
          <w:right w:w="0" w:type="dxa"/>
        </w:tblCellMar>
        <w:tblLook w:val="0000" w:firstRow="0" w:lastRow="0" w:firstColumn="0" w:lastColumn="0" w:noHBand="0" w:noVBand="0"/>
      </w:tblPr>
      <w:tblGrid>
        <w:gridCol w:w="10539"/>
      </w:tblGrid>
      <w:tr w:rsidR="00C73336" w:rsidRPr="00367F40" w14:paraId="37D1FB35" w14:textId="77777777">
        <w:tc>
          <w:tcPr>
            <w:tcW w:w="10539" w:type="dxa"/>
            <w:vAlign w:val="center"/>
          </w:tcPr>
          <w:p w14:paraId="37D1FB34" w14:textId="77777777" w:rsidR="00C73336" w:rsidRPr="00367F40" w:rsidRDefault="00C73336">
            <w:pPr>
              <w:pStyle w:val="TableContents"/>
            </w:pPr>
          </w:p>
        </w:tc>
      </w:tr>
    </w:tbl>
    <w:p w14:paraId="37D1FB38" w14:textId="4942833B" w:rsidR="00C73336" w:rsidRPr="00367F40" w:rsidRDefault="00C73336">
      <w:pPr>
        <w:pStyle w:val="BodyText"/>
      </w:pPr>
      <w:r w:rsidRPr="00367F40">
        <w:t xml:space="preserve"> Evaluation Scale: (5) </w:t>
      </w:r>
      <w:r w:rsidR="00F74C73" w:rsidRPr="00367F40">
        <w:t>Strongly Agree</w:t>
      </w:r>
      <w:r w:rsidRPr="00367F40">
        <w:t xml:space="preserve"> </w:t>
      </w:r>
      <w:r w:rsidR="00072D33" w:rsidRPr="00367F40">
        <w:t>(</w:t>
      </w:r>
      <w:r w:rsidRPr="00367F40">
        <w:t xml:space="preserve">4) </w:t>
      </w:r>
      <w:r w:rsidR="00F74C73" w:rsidRPr="00367F40">
        <w:t>Agree</w:t>
      </w:r>
      <w:r w:rsidRPr="00367F40">
        <w:t xml:space="preserve"> (3) </w:t>
      </w:r>
      <w:r w:rsidR="00B50676" w:rsidRPr="00367F40">
        <w:t>Neutral</w:t>
      </w:r>
      <w:r w:rsidRPr="00367F40">
        <w:t xml:space="preserve"> (2) </w:t>
      </w:r>
      <w:r w:rsidR="00F74C73" w:rsidRPr="00367F40">
        <w:t>Disagree</w:t>
      </w:r>
      <w:r w:rsidRPr="00367F40">
        <w:t xml:space="preserve"> (1) </w:t>
      </w:r>
      <w:r w:rsidR="00F74C73" w:rsidRPr="00367F40">
        <w:t xml:space="preserve">Strongly Disagree </w:t>
      </w:r>
      <w:r w:rsidRPr="00367F40">
        <w:t xml:space="preserve"> </w:t>
      </w:r>
    </w:p>
    <w:p w14:paraId="37D1FB39" w14:textId="77777777" w:rsidR="00C73336" w:rsidRPr="00F74C73" w:rsidRDefault="00C73336">
      <w:pPr>
        <w:pStyle w:val="BodyText"/>
        <w:rPr>
          <w:rFonts w:ascii="Times New Roman" w:hAnsi="Times New Roman"/>
        </w:rPr>
      </w:pPr>
    </w:p>
    <w:p w14:paraId="2902CA8F" w14:textId="710008E7" w:rsidR="007267E2" w:rsidRDefault="007267E2" w:rsidP="007267E2">
      <w:r>
        <w:t>Work Environment:</w:t>
      </w:r>
    </w:p>
    <w:p w14:paraId="5A422757" w14:textId="51C82E61" w:rsidR="00A36784" w:rsidRPr="00072D33" w:rsidRDefault="00072D33" w:rsidP="00367F40">
      <w:pPr>
        <w:pStyle w:val="BodyText"/>
        <w:numPr>
          <w:ilvl w:val="0"/>
          <w:numId w:val="3"/>
        </w:numPr>
        <w:tabs>
          <w:tab w:val="left" w:pos="4860"/>
        </w:tabs>
        <w:ind w:left="1267"/>
        <w:rPr>
          <w:rFonts w:cstheme="minorHAnsi"/>
          <w:bCs/>
          <w:iCs/>
        </w:rPr>
      </w:pPr>
      <w:r w:rsidRPr="00072D33">
        <w:rPr>
          <w:rFonts w:cstheme="minorHAnsi"/>
          <w:bCs/>
          <w:iCs/>
        </w:rPr>
        <w:t xml:space="preserve">Did you </w:t>
      </w:r>
      <w:r w:rsidR="00A36784" w:rsidRPr="00072D33">
        <w:rPr>
          <w:rFonts w:cstheme="minorHAnsi"/>
          <w:bCs/>
          <w:iCs/>
        </w:rPr>
        <w:t xml:space="preserve">receive </w:t>
      </w:r>
      <w:r w:rsidRPr="00072D33">
        <w:rPr>
          <w:rFonts w:cstheme="minorHAnsi"/>
          <w:bCs/>
          <w:iCs/>
        </w:rPr>
        <w:t>comprehensive</w:t>
      </w:r>
      <w:r w:rsidR="00A36784" w:rsidRPr="00072D33">
        <w:rPr>
          <w:rFonts w:cstheme="minorHAnsi"/>
          <w:bCs/>
          <w:iCs/>
        </w:rPr>
        <w:t xml:space="preserve"> information on the </w:t>
      </w:r>
      <w:r w:rsidRPr="00072D33">
        <w:rPr>
          <w:rFonts w:cstheme="minorHAnsi"/>
          <w:bCs/>
          <w:iCs/>
        </w:rPr>
        <w:t xml:space="preserve">job </w:t>
      </w:r>
      <w:r w:rsidR="00A36784" w:rsidRPr="00072D33">
        <w:rPr>
          <w:rFonts w:cstheme="minorHAnsi"/>
          <w:bCs/>
          <w:iCs/>
        </w:rPr>
        <w:t xml:space="preserve">duties and expectations at the start of </w:t>
      </w:r>
      <w:r w:rsidRPr="00072D33">
        <w:rPr>
          <w:rFonts w:cstheme="minorHAnsi"/>
          <w:bCs/>
          <w:iCs/>
        </w:rPr>
        <w:t>the</w:t>
      </w:r>
      <w:r w:rsidR="00A36784" w:rsidRPr="00072D33">
        <w:rPr>
          <w:rFonts w:cstheme="minorHAnsi"/>
          <w:bCs/>
          <w:iCs/>
        </w:rPr>
        <w:t xml:space="preserve"> internship</w:t>
      </w:r>
      <w:r w:rsidRPr="00072D33">
        <w:rPr>
          <w:rFonts w:cstheme="minorHAnsi"/>
          <w:bCs/>
          <w:iCs/>
        </w:rPr>
        <w:t>?</w:t>
      </w:r>
    </w:p>
    <w:p w14:paraId="51A810CD" w14:textId="731B49AC" w:rsidR="00A36784" w:rsidRPr="00072D33" w:rsidRDefault="00072D33" w:rsidP="00367F40">
      <w:pPr>
        <w:pStyle w:val="ListParagraph"/>
        <w:widowControl/>
        <w:numPr>
          <w:ilvl w:val="0"/>
          <w:numId w:val="3"/>
        </w:numPr>
        <w:shd w:val="clear" w:color="auto" w:fill="FFFFFF"/>
        <w:suppressAutoHyphens w:val="0"/>
        <w:spacing w:before="0" w:after="0"/>
        <w:ind w:left="1267" w:right="0"/>
        <w:rPr>
          <w:rFonts w:eastAsia="Times New Roman" w:cstheme="minorHAnsi"/>
          <w:bCs/>
          <w:iCs/>
          <w:color w:val="414042"/>
          <w:lang w:bidi="ar-SA"/>
        </w:rPr>
      </w:pPr>
      <w:r w:rsidRPr="00072D33">
        <w:rPr>
          <w:rFonts w:eastAsia="Times New Roman" w:cstheme="minorHAnsi"/>
          <w:bCs/>
          <w:iCs/>
          <w:color w:val="414042"/>
          <w:lang w:bidi="ar-SA"/>
        </w:rPr>
        <w:t xml:space="preserve">Were you provided the necessary tools, materials, equipment, and/or </w:t>
      </w:r>
      <w:r w:rsidRPr="00072D33">
        <w:rPr>
          <w:rFonts w:eastAsia="Times New Roman" w:cstheme="minorHAnsi"/>
          <w:bCs/>
          <w:iCs/>
          <w:color w:val="414042"/>
          <w:lang w:bidi="ar-SA"/>
        </w:rPr>
        <w:t xml:space="preserve">on-the-job training </w:t>
      </w:r>
      <w:r w:rsidRPr="00072D33">
        <w:rPr>
          <w:rFonts w:eastAsia="Times New Roman" w:cstheme="minorHAnsi"/>
          <w:bCs/>
          <w:iCs/>
          <w:color w:val="414042"/>
          <w:lang w:bidi="ar-SA"/>
        </w:rPr>
        <w:t>to be</w:t>
      </w:r>
      <w:r w:rsidRPr="00072D33">
        <w:rPr>
          <w:rFonts w:eastAsia="Times New Roman" w:cstheme="minorHAnsi"/>
          <w:bCs/>
          <w:iCs/>
          <w:color w:val="414042"/>
          <w:lang w:bidi="ar-SA"/>
        </w:rPr>
        <w:t xml:space="preserve"> successful in your role</w:t>
      </w:r>
      <w:r w:rsidRPr="00072D33">
        <w:rPr>
          <w:rFonts w:eastAsia="Times New Roman" w:cstheme="minorHAnsi"/>
          <w:bCs/>
          <w:iCs/>
          <w:color w:val="414042"/>
          <w:lang w:bidi="ar-SA"/>
        </w:rPr>
        <w:t>?</w:t>
      </w:r>
    </w:p>
    <w:p w14:paraId="6A3F13A7" w14:textId="5CFB87D1" w:rsidR="00A36784" w:rsidRDefault="00072D33" w:rsidP="00367F40">
      <w:pPr>
        <w:pStyle w:val="BodyText"/>
        <w:numPr>
          <w:ilvl w:val="0"/>
          <w:numId w:val="3"/>
        </w:numPr>
        <w:tabs>
          <w:tab w:val="left" w:pos="4860"/>
        </w:tabs>
        <w:ind w:left="1267"/>
        <w:rPr>
          <w:rFonts w:cstheme="minorHAnsi"/>
          <w:bCs/>
          <w:iCs/>
          <w:color w:val="414042"/>
          <w:shd w:val="clear" w:color="auto" w:fill="FFFFFF"/>
        </w:rPr>
      </w:pPr>
      <w:r w:rsidRPr="00072D33">
        <w:rPr>
          <w:rFonts w:cstheme="minorHAnsi"/>
          <w:bCs/>
          <w:iCs/>
          <w:color w:val="414042"/>
          <w:shd w:val="clear" w:color="auto" w:fill="FFFFFF"/>
        </w:rPr>
        <w:t>D</w:t>
      </w:r>
      <w:r w:rsidR="00A36784" w:rsidRPr="00072D33">
        <w:rPr>
          <w:rFonts w:cstheme="minorHAnsi"/>
          <w:bCs/>
          <w:iCs/>
          <w:color w:val="414042"/>
          <w:shd w:val="clear" w:color="auto" w:fill="FFFFFF"/>
        </w:rPr>
        <w:t>id the</w:t>
      </w:r>
      <w:r w:rsidRPr="00072D33">
        <w:rPr>
          <w:rFonts w:cstheme="minorHAnsi"/>
          <w:bCs/>
          <w:iCs/>
          <w:color w:val="414042"/>
          <w:shd w:val="clear" w:color="auto" w:fill="FFFFFF"/>
        </w:rPr>
        <w:t xml:space="preserve"> projects you worked on</w:t>
      </w:r>
      <w:r w:rsidR="00A36784" w:rsidRPr="00072D33">
        <w:rPr>
          <w:rFonts w:cstheme="minorHAnsi"/>
          <w:bCs/>
          <w:iCs/>
          <w:color w:val="414042"/>
          <w:shd w:val="clear" w:color="auto" w:fill="FFFFFF"/>
        </w:rPr>
        <w:t xml:space="preserve"> give you valuable experience toward your career goals?</w:t>
      </w:r>
    </w:p>
    <w:p w14:paraId="78CACBD3" w14:textId="3455070B" w:rsidR="00425D13" w:rsidRPr="008C336C" w:rsidRDefault="00425D13" w:rsidP="00425D13">
      <w:pPr>
        <w:pStyle w:val="ListParagraph"/>
        <w:numPr>
          <w:ilvl w:val="0"/>
          <w:numId w:val="3"/>
        </w:numPr>
        <w:spacing w:before="0" w:after="0"/>
      </w:pPr>
      <w:r>
        <w:t>Did you</w:t>
      </w:r>
      <w:r w:rsidRPr="008C336C">
        <w:t xml:space="preserve"> achieve </w:t>
      </w:r>
      <w:r>
        <w:t>your</w:t>
      </w:r>
      <w:r w:rsidRPr="008C336C">
        <w:t xml:space="preserve"> learning goals during the internship</w:t>
      </w:r>
      <w:r>
        <w:t>?</w:t>
      </w:r>
    </w:p>
    <w:p w14:paraId="3F20785D" w14:textId="284B3FAB" w:rsidR="00A36784" w:rsidRPr="00072D33" w:rsidRDefault="009E0939" w:rsidP="00367F40">
      <w:pPr>
        <w:pStyle w:val="BodyText"/>
        <w:numPr>
          <w:ilvl w:val="0"/>
          <w:numId w:val="3"/>
        </w:numPr>
        <w:tabs>
          <w:tab w:val="left" w:pos="4860"/>
        </w:tabs>
        <w:ind w:left="1267"/>
        <w:rPr>
          <w:rFonts w:cstheme="minorHAnsi"/>
          <w:bCs/>
          <w:iCs/>
        </w:rPr>
      </w:pPr>
      <w:r w:rsidRPr="00072D33">
        <w:rPr>
          <w:rFonts w:cstheme="minorHAnsi"/>
          <w:bCs/>
          <w:iCs/>
          <w:color w:val="414042"/>
          <w:shd w:val="clear" w:color="auto" w:fill="FFFFFF"/>
        </w:rPr>
        <w:t>What did you like best about your internship/co-op? What type of work were you doing?</w:t>
      </w:r>
      <w:r w:rsidRPr="00072D33">
        <w:rPr>
          <w:rFonts w:cstheme="minorHAnsi"/>
          <w:bCs/>
          <w:iCs/>
          <w:color w:val="414042"/>
          <w:shd w:val="clear" w:color="auto" w:fill="FFFFFF"/>
        </w:rPr>
        <w:t xml:space="preserve"> (OPEN ENDED)</w:t>
      </w:r>
    </w:p>
    <w:p w14:paraId="69D64FC5" w14:textId="77777777" w:rsidR="009E0939" w:rsidRPr="009E0939" w:rsidRDefault="009E0939" w:rsidP="009E0939">
      <w:pPr>
        <w:pStyle w:val="BodyText"/>
        <w:tabs>
          <w:tab w:val="left" w:pos="4860"/>
        </w:tabs>
        <w:rPr>
          <w:rFonts w:ascii="Times New Roman" w:hAnsi="Times New Roman"/>
          <w:b/>
          <w:iCs/>
          <w:sz w:val="24"/>
          <w:szCs w:val="24"/>
        </w:rPr>
      </w:pPr>
    </w:p>
    <w:p w14:paraId="4F99B315" w14:textId="77777777" w:rsidR="007267E2" w:rsidRPr="00367F40" w:rsidRDefault="007267E2" w:rsidP="007267E2">
      <w:r w:rsidRPr="00367F40">
        <w:t>Support and Feedback:</w:t>
      </w:r>
    </w:p>
    <w:p w14:paraId="0AE65B45" w14:textId="1F977806" w:rsidR="009E0939" w:rsidRPr="00367F40" w:rsidRDefault="009E0939" w:rsidP="00367F40">
      <w:pPr>
        <w:pStyle w:val="BodyText"/>
        <w:numPr>
          <w:ilvl w:val="0"/>
          <w:numId w:val="4"/>
        </w:numPr>
        <w:tabs>
          <w:tab w:val="left" w:pos="4860"/>
        </w:tabs>
        <w:ind w:left="1267"/>
        <w:rPr>
          <w:color w:val="414042"/>
          <w:shd w:val="clear" w:color="auto" w:fill="FFFFFF"/>
        </w:rPr>
      </w:pPr>
      <w:r w:rsidRPr="00367F40">
        <w:rPr>
          <w:color w:val="414042"/>
          <w:shd w:val="clear" w:color="auto" w:fill="FFFFFF"/>
        </w:rPr>
        <w:t>Did your manage</w:t>
      </w:r>
      <w:r w:rsidR="00367F40">
        <w:rPr>
          <w:color w:val="414042"/>
          <w:shd w:val="clear" w:color="auto" w:fill="FFFFFF"/>
        </w:rPr>
        <w:t>r</w:t>
      </w:r>
      <w:r w:rsidRPr="00367F40">
        <w:rPr>
          <w:color w:val="414042"/>
          <w:shd w:val="clear" w:color="auto" w:fill="FFFFFF"/>
        </w:rPr>
        <w:t xml:space="preserve"> provide you </w:t>
      </w:r>
      <w:r w:rsidR="00367F40">
        <w:rPr>
          <w:color w:val="414042"/>
          <w:shd w:val="clear" w:color="auto" w:fill="FFFFFF"/>
        </w:rPr>
        <w:t xml:space="preserve">with </w:t>
      </w:r>
      <w:r w:rsidRPr="00367F40">
        <w:rPr>
          <w:color w:val="414042"/>
          <w:shd w:val="clear" w:color="auto" w:fill="FFFFFF"/>
        </w:rPr>
        <w:t>support and coaching to be effective in your role?</w:t>
      </w:r>
    </w:p>
    <w:p w14:paraId="0B8BA71C" w14:textId="1F7F729E" w:rsidR="009E0939" w:rsidRPr="00367F40" w:rsidRDefault="009E0939" w:rsidP="00367F40">
      <w:pPr>
        <w:pStyle w:val="BodyText"/>
        <w:numPr>
          <w:ilvl w:val="0"/>
          <w:numId w:val="4"/>
        </w:numPr>
        <w:tabs>
          <w:tab w:val="left" w:pos="4860"/>
        </w:tabs>
        <w:ind w:left="1267"/>
        <w:rPr>
          <w:color w:val="414042"/>
          <w:shd w:val="clear" w:color="auto" w:fill="FFFFFF"/>
        </w:rPr>
      </w:pPr>
      <w:r w:rsidRPr="00367F40">
        <w:rPr>
          <w:color w:val="414042"/>
          <w:shd w:val="clear" w:color="auto" w:fill="FFFFFF"/>
        </w:rPr>
        <w:t>Did you receive clear and actionable feedback from your manager</w:t>
      </w:r>
      <w:r w:rsidR="00367F40">
        <w:rPr>
          <w:color w:val="414042"/>
          <w:shd w:val="clear" w:color="auto" w:fill="FFFFFF"/>
        </w:rPr>
        <w:t>?</w:t>
      </w:r>
    </w:p>
    <w:p w14:paraId="79F415A1" w14:textId="097EA698" w:rsidR="009E0939" w:rsidRPr="00367F40" w:rsidRDefault="009E0939" w:rsidP="00367F40">
      <w:pPr>
        <w:pStyle w:val="BodyText"/>
        <w:numPr>
          <w:ilvl w:val="0"/>
          <w:numId w:val="4"/>
        </w:numPr>
        <w:tabs>
          <w:tab w:val="left" w:pos="4860"/>
        </w:tabs>
        <w:ind w:left="1267"/>
        <w:rPr>
          <w:i/>
        </w:rPr>
      </w:pPr>
      <w:r w:rsidRPr="00367F40">
        <w:rPr>
          <w:color w:val="414042"/>
          <w:shd w:val="clear" w:color="auto" w:fill="FFFFFF"/>
        </w:rPr>
        <w:t>Did you feel comfortable asking your manager questions, when needed?</w:t>
      </w:r>
    </w:p>
    <w:p w14:paraId="6282E0D4" w14:textId="0E291B1C" w:rsidR="00367F40" w:rsidRPr="00367F40" w:rsidRDefault="00367F40" w:rsidP="00367F40">
      <w:pPr>
        <w:pStyle w:val="ListParagraph"/>
        <w:numPr>
          <w:ilvl w:val="0"/>
          <w:numId w:val="4"/>
        </w:numPr>
        <w:spacing w:before="0" w:after="0"/>
        <w:ind w:left="1267"/>
      </w:pPr>
      <w:r w:rsidRPr="00367F40">
        <w:t xml:space="preserve">Did you feel there was an attitude of </w:t>
      </w:r>
      <w:r w:rsidRPr="00367F40">
        <w:t>respect for interns</w:t>
      </w:r>
      <w:r w:rsidRPr="00367F40">
        <w:t xml:space="preserve"> from the manager and other employees with </w:t>
      </w:r>
      <w:r w:rsidRPr="00367F40">
        <w:t>whom you interacted</w:t>
      </w:r>
      <w:r w:rsidR="00425D13">
        <w:t>?</w:t>
      </w:r>
    </w:p>
    <w:p w14:paraId="7E263C9A" w14:textId="0513A5AF" w:rsidR="00425D13" w:rsidRPr="00425D13" w:rsidRDefault="00425D13" w:rsidP="00425D13">
      <w:pPr>
        <w:pStyle w:val="ListParagraph"/>
        <w:numPr>
          <w:ilvl w:val="0"/>
          <w:numId w:val="4"/>
        </w:numPr>
        <w:spacing w:before="0" w:after="0"/>
        <w:ind w:left="1267"/>
      </w:pPr>
      <w:r w:rsidRPr="00425D13">
        <w:rPr>
          <w:iCs/>
        </w:rPr>
        <w:t xml:space="preserve">What advice would you give future interns? (May we use this in promoting internships to other students? Yes / No) </w:t>
      </w:r>
      <w:r w:rsidRPr="00425D13">
        <w:rPr>
          <w:color w:val="414042"/>
          <w:shd w:val="clear" w:color="auto" w:fill="FFFFFF"/>
        </w:rPr>
        <w:t>(OPEN ENDED)</w:t>
      </w:r>
    </w:p>
    <w:p w14:paraId="15F1F3E4" w14:textId="77777777" w:rsidR="00425D13" w:rsidRPr="00367F40" w:rsidRDefault="00425D13" w:rsidP="00425D13">
      <w:pPr>
        <w:spacing w:before="0" w:after="0"/>
        <w:ind w:left="0"/>
      </w:pPr>
    </w:p>
    <w:p w14:paraId="5FE08479" w14:textId="77777777" w:rsidR="009E0939" w:rsidRPr="009E0939" w:rsidRDefault="009E0939" w:rsidP="009E0939">
      <w:pPr>
        <w:pStyle w:val="BodyText"/>
        <w:tabs>
          <w:tab w:val="left" w:pos="4860"/>
        </w:tabs>
        <w:ind w:left="1260"/>
        <w:rPr>
          <w:rFonts w:ascii="Times New Roman" w:hAnsi="Times New Roman"/>
          <w:b/>
          <w:i/>
          <w:sz w:val="24"/>
        </w:rPr>
      </w:pPr>
    </w:p>
    <w:p w14:paraId="6312BDCA" w14:textId="649EC29E" w:rsidR="007267E2" w:rsidRDefault="009E0939" w:rsidP="008C336C">
      <w:r>
        <w:t>Social Experience</w:t>
      </w:r>
      <w:r w:rsidR="007267E2">
        <w:t>:</w:t>
      </w:r>
    </w:p>
    <w:p w14:paraId="5AFDF09B" w14:textId="501BDD6B" w:rsidR="00A36784" w:rsidRPr="008C336C" w:rsidRDefault="008C336C" w:rsidP="009E0939">
      <w:pPr>
        <w:pStyle w:val="BodyText"/>
        <w:numPr>
          <w:ilvl w:val="0"/>
          <w:numId w:val="5"/>
        </w:numPr>
        <w:tabs>
          <w:tab w:val="left" w:pos="4860"/>
        </w:tabs>
        <w:ind w:left="1260"/>
        <w:rPr>
          <w:bCs/>
          <w:iCs/>
        </w:rPr>
      </w:pPr>
      <w:r w:rsidRPr="008C336C">
        <w:rPr>
          <w:bCs/>
          <w:iCs/>
        </w:rPr>
        <w:t>Was the</w:t>
      </w:r>
      <w:r w:rsidR="00A36784" w:rsidRPr="008C336C">
        <w:rPr>
          <w:bCs/>
          <w:iCs/>
        </w:rPr>
        <w:t xml:space="preserve"> work climate positive and productive</w:t>
      </w:r>
      <w:r w:rsidRPr="008C336C">
        <w:rPr>
          <w:bCs/>
          <w:iCs/>
        </w:rPr>
        <w:t>?</w:t>
      </w:r>
    </w:p>
    <w:p w14:paraId="72A873F3" w14:textId="1BD15B8D" w:rsidR="00A36784" w:rsidRPr="008C336C" w:rsidRDefault="008C336C" w:rsidP="009E0939">
      <w:pPr>
        <w:pStyle w:val="BodyText"/>
        <w:numPr>
          <w:ilvl w:val="0"/>
          <w:numId w:val="5"/>
        </w:numPr>
        <w:tabs>
          <w:tab w:val="left" w:pos="4860"/>
        </w:tabs>
        <w:ind w:left="1260"/>
        <w:rPr>
          <w:bCs/>
          <w:iCs/>
        </w:rPr>
      </w:pPr>
      <w:r w:rsidRPr="008C336C">
        <w:rPr>
          <w:bCs/>
          <w:iCs/>
        </w:rPr>
        <w:t xml:space="preserve">Did you make </w:t>
      </w:r>
      <w:r w:rsidR="00A36784" w:rsidRPr="008C336C">
        <w:rPr>
          <w:bCs/>
          <w:iCs/>
        </w:rPr>
        <w:t>good networking contacts with other interns or employees</w:t>
      </w:r>
      <w:r w:rsidRPr="008C336C">
        <w:rPr>
          <w:bCs/>
          <w:iCs/>
        </w:rPr>
        <w:t>?</w:t>
      </w:r>
      <w:r w:rsidR="00A36784" w:rsidRPr="008C336C">
        <w:rPr>
          <w:bCs/>
          <w:iCs/>
        </w:rPr>
        <w:t xml:space="preserve"> </w:t>
      </w:r>
    </w:p>
    <w:p w14:paraId="5C1101D5" w14:textId="67106BD1" w:rsidR="009E0939" w:rsidRPr="008C336C" w:rsidRDefault="00425D13" w:rsidP="008C336C">
      <w:pPr>
        <w:pStyle w:val="BodyText"/>
        <w:numPr>
          <w:ilvl w:val="0"/>
          <w:numId w:val="5"/>
        </w:numPr>
        <w:tabs>
          <w:tab w:val="left" w:pos="4860"/>
        </w:tabs>
        <w:ind w:left="1260"/>
        <w:rPr>
          <w:bCs/>
          <w:iCs/>
          <w:color w:val="414042"/>
          <w:shd w:val="clear" w:color="auto" w:fill="FFFFFF"/>
        </w:rPr>
      </w:pPr>
      <w:r>
        <w:rPr>
          <w:bCs/>
          <w:iCs/>
          <w:color w:val="414042"/>
          <w:shd w:val="clear" w:color="auto" w:fill="FFFFFF"/>
        </w:rPr>
        <w:t>D</w:t>
      </w:r>
      <w:r w:rsidR="009E0939" w:rsidRPr="008C336C">
        <w:rPr>
          <w:bCs/>
          <w:iCs/>
          <w:color w:val="414042"/>
          <w:shd w:val="clear" w:color="auto" w:fill="FFFFFF"/>
        </w:rPr>
        <w:t>id the team make you feel welcome, included and valued?</w:t>
      </w:r>
    </w:p>
    <w:p w14:paraId="0EE738ED" w14:textId="3A94F73A" w:rsidR="009E0939" w:rsidRPr="008C336C" w:rsidRDefault="009E0939" w:rsidP="009E0939">
      <w:pPr>
        <w:pStyle w:val="BodyText"/>
        <w:numPr>
          <w:ilvl w:val="0"/>
          <w:numId w:val="5"/>
        </w:numPr>
        <w:tabs>
          <w:tab w:val="left" w:pos="4860"/>
        </w:tabs>
        <w:ind w:left="1260"/>
        <w:rPr>
          <w:bCs/>
          <w:iCs/>
        </w:rPr>
      </w:pPr>
      <w:r w:rsidRPr="008C336C">
        <w:rPr>
          <w:bCs/>
          <w:iCs/>
          <w:color w:val="414042"/>
          <w:shd w:val="clear" w:color="auto" w:fill="FFFFFF"/>
        </w:rPr>
        <w:t>What are the benefits/perks of working here?</w:t>
      </w:r>
      <w:r w:rsidRPr="008C336C">
        <w:rPr>
          <w:bCs/>
          <w:iCs/>
          <w:color w:val="414042"/>
          <w:shd w:val="clear" w:color="auto" w:fill="FFFFFF"/>
        </w:rPr>
        <w:t xml:space="preserve"> (OPEN ENDED)</w:t>
      </w:r>
    </w:p>
    <w:p w14:paraId="43751AED" w14:textId="77777777" w:rsidR="00A36784" w:rsidRPr="00F74C73" w:rsidRDefault="00A36784" w:rsidP="00A36784">
      <w:pPr>
        <w:pStyle w:val="BodyText"/>
        <w:tabs>
          <w:tab w:val="left" w:pos="4860"/>
        </w:tabs>
        <w:rPr>
          <w:rFonts w:ascii="Times New Roman" w:hAnsi="Times New Roman"/>
        </w:rPr>
      </w:pPr>
    </w:p>
    <w:p w14:paraId="36782115" w14:textId="542C292B" w:rsidR="007267E2" w:rsidRDefault="007267E2" w:rsidP="00021C5D">
      <w:pPr>
        <w:pStyle w:val="BodyText"/>
        <w:tabs>
          <w:tab w:val="left" w:pos="4860"/>
        </w:tabs>
        <w:rPr>
          <w:rFonts w:ascii="Times New Roman" w:hAnsi="Times New Roman"/>
          <w:b/>
          <w:i/>
          <w:sz w:val="24"/>
        </w:rPr>
      </w:pPr>
    </w:p>
    <w:p w14:paraId="18D45D1F" w14:textId="0C116F8C" w:rsidR="009E0939" w:rsidRDefault="009E0939" w:rsidP="007267E2">
      <w:r>
        <w:t>Final Thoughts:</w:t>
      </w:r>
    </w:p>
    <w:p w14:paraId="6F4AA712" w14:textId="1DF85B45" w:rsidR="009E0939" w:rsidRPr="008C336C" w:rsidRDefault="009E0939" w:rsidP="008C336C">
      <w:pPr>
        <w:pStyle w:val="ListParagraph"/>
        <w:widowControl/>
        <w:numPr>
          <w:ilvl w:val="0"/>
          <w:numId w:val="6"/>
        </w:numPr>
        <w:shd w:val="clear" w:color="auto" w:fill="FFFFFF"/>
        <w:suppressAutoHyphens w:val="0"/>
        <w:spacing w:before="0" w:after="0"/>
        <w:ind w:left="1260" w:right="0"/>
        <w:rPr>
          <w:rFonts w:eastAsia="Times New Roman"/>
          <w:color w:val="414042"/>
          <w:lang w:bidi="ar-SA"/>
        </w:rPr>
      </w:pPr>
      <w:r w:rsidRPr="008C336C">
        <w:rPr>
          <w:rFonts w:eastAsia="Times New Roman"/>
          <w:color w:val="414042"/>
          <w:lang w:bidi="ar-SA"/>
        </w:rPr>
        <w:t>Would you recommend this internship/co-op to a friend?</w:t>
      </w:r>
    </w:p>
    <w:p w14:paraId="659BBBF9" w14:textId="367981A1" w:rsidR="00425D13" w:rsidRPr="00425D13" w:rsidRDefault="009E0939" w:rsidP="00425D13">
      <w:pPr>
        <w:pStyle w:val="ListParagraph"/>
        <w:widowControl/>
        <w:numPr>
          <w:ilvl w:val="0"/>
          <w:numId w:val="6"/>
        </w:numPr>
        <w:shd w:val="clear" w:color="auto" w:fill="FFFFFF"/>
        <w:suppressAutoHyphens w:val="0"/>
        <w:spacing w:before="0" w:after="0"/>
        <w:ind w:left="1260" w:right="0"/>
        <w:rPr>
          <w:color w:val="414042"/>
          <w:shd w:val="clear" w:color="auto" w:fill="FFFFFF"/>
        </w:rPr>
      </w:pPr>
      <w:r w:rsidRPr="008C336C">
        <w:rPr>
          <w:color w:val="414042"/>
          <w:shd w:val="clear" w:color="auto" w:fill="FFFFFF"/>
        </w:rPr>
        <w:t>Would you work at this employer full-time if offered a job?</w:t>
      </w:r>
    </w:p>
    <w:p w14:paraId="37D1FB6A" w14:textId="4E98F4FE" w:rsidR="00F74C73" w:rsidRPr="00425D13" w:rsidRDefault="009E0939" w:rsidP="008C336C">
      <w:pPr>
        <w:pStyle w:val="ListParagraph"/>
        <w:widowControl/>
        <w:numPr>
          <w:ilvl w:val="0"/>
          <w:numId w:val="6"/>
        </w:numPr>
        <w:shd w:val="clear" w:color="auto" w:fill="FFFFFF"/>
        <w:suppressAutoHyphens w:val="0"/>
        <w:spacing w:before="0" w:after="0"/>
        <w:ind w:left="1260" w:right="0"/>
        <w:rPr>
          <w:rFonts w:eastAsia="Times New Roman"/>
          <w:color w:val="414042"/>
          <w:lang w:bidi="ar-SA"/>
        </w:rPr>
      </w:pPr>
      <w:r w:rsidRPr="008C336C">
        <w:rPr>
          <w:color w:val="414042"/>
          <w:shd w:val="clear" w:color="auto" w:fill="FFFFFF"/>
        </w:rPr>
        <w:t>Why did you choose this employer for your internship/co-op?</w:t>
      </w:r>
      <w:r w:rsidRPr="008C336C">
        <w:rPr>
          <w:color w:val="414042"/>
          <w:shd w:val="clear" w:color="auto" w:fill="FFFFFF"/>
        </w:rPr>
        <w:t xml:space="preserve"> (OPEN ENDED)</w:t>
      </w:r>
    </w:p>
    <w:p w14:paraId="37D1FB71" w14:textId="62FB545F" w:rsidR="00F74C73" w:rsidRPr="008C336C" w:rsidRDefault="00F74C73" w:rsidP="008C336C">
      <w:pPr>
        <w:pStyle w:val="BodyText"/>
        <w:numPr>
          <w:ilvl w:val="0"/>
          <w:numId w:val="6"/>
        </w:numPr>
        <w:ind w:left="1260"/>
        <w:rPr>
          <w:iCs/>
        </w:rPr>
      </w:pPr>
      <w:r w:rsidRPr="008C336C">
        <w:rPr>
          <w:iCs/>
        </w:rPr>
        <w:t xml:space="preserve">What previous classes or classroom experiences were most useful in preparing you for your internship? </w:t>
      </w:r>
      <w:r w:rsidR="00425D13" w:rsidRPr="008C336C">
        <w:rPr>
          <w:color w:val="414042"/>
          <w:shd w:val="clear" w:color="auto" w:fill="FFFFFF"/>
        </w:rPr>
        <w:t>(OPEN ENDED)</w:t>
      </w:r>
    </w:p>
    <w:p w14:paraId="37D1FB87" w14:textId="6B20AE42" w:rsidR="00F74C73" w:rsidRPr="008C336C" w:rsidRDefault="00F74C73" w:rsidP="008C336C">
      <w:pPr>
        <w:pStyle w:val="BodyText"/>
        <w:numPr>
          <w:ilvl w:val="0"/>
          <w:numId w:val="6"/>
        </w:numPr>
        <w:ind w:left="1260"/>
        <w:rPr>
          <w:iCs/>
        </w:rPr>
      </w:pPr>
      <w:r w:rsidRPr="008C336C">
        <w:rPr>
          <w:iCs/>
        </w:rPr>
        <w:t xml:space="preserve">Please include any other comments or information you feel would be helpful. </w:t>
      </w:r>
      <w:r w:rsidR="00425D13" w:rsidRPr="008C336C">
        <w:rPr>
          <w:color w:val="414042"/>
          <w:shd w:val="clear" w:color="auto" w:fill="FFFFFF"/>
        </w:rPr>
        <w:t>(OPEN ENDED)</w:t>
      </w:r>
    </w:p>
    <w:p w14:paraId="37D1FB88" w14:textId="5AD6ABD4" w:rsidR="00F74C73" w:rsidRDefault="00F74C73" w:rsidP="00F74C73">
      <w:pPr>
        <w:pStyle w:val="BodyText"/>
        <w:rPr>
          <w:rFonts w:ascii="Times New Roman" w:hAnsi="Times New Roman"/>
          <w:b/>
          <w:i/>
          <w:sz w:val="24"/>
        </w:rPr>
      </w:pPr>
    </w:p>
    <w:p w14:paraId="788ADBE6" w14:textId="77777777" w:rsidR="008C336C" w:rsidRDefault="008C336C" w:rsidP="00F74C73">
      <w:pPr>
        <w:pStyle w:val="BodyText"/>
        <w:rPr>
          <w:rFonts w:ascii="Times New Roman" w:hAnsi="Times New Roman"/>
          <w:b/>
          <w:i/>
          <w:sz w:val="24"/>
        </w:rPr>
      </w:pPr>
    </w:p>
    <w:p w14:paraId="37335ACE" w14:textId="77777777" w:rsidR="008C336C" w:rsidRDefault="008C336C" w:rsidP="008C336C">
      <w:pPr>
        <w:pStyle w:val="Heading1"/>
        <w:numPr>
          <w:ilvl w:val="0"/>
          <w:numId w:val="0"/>
        </w:numPr>
        <w:tabs>
          <w:tab w:val="left" w:pos="4860"/>
        </w:tabs>
        <w:spacing w:before="0" w:after="0"/>
        <w:ind w:right="0"/>
        <w:rPr>
          <w:rFonts w:ascii="Verdana" w:hAnsi="Verdana"/>
          <w:sz w:val="32"/>
          <w:szCs w:val="32"/>
        </w:rPr>
      </w:pPr>
      <w:r w:rsidRPr="008C336C">
        <w:rPr>
          <w:rFonts w:ascii="Verdana" w:hAnsi="Verdana"/>
          <w:sz w:val="32"/>
          <w:szCs w:val="32"/>
        </w:rPr>
        <w:t>Overall Evaluation of Internship (</w:t>
      </w:r>
      <w:r>
        <w:rPr>
          <w:rFonts w:ascii="Verdana" w:hAnsi="Verdana"/>
          <w:sz w:val="32"/>
          <w:szCs w:val="32"/>
        </w:rPr>
        <w:t>choose</w:t>
      </w:r>
      <w:r w:rsidRPr="008C336C">
        <w:rPr>
          <w:rFonts w:ascii="Verdana" w:hAnsi="Verdana"/>
          <w:sz w:val="32"/>
          <w:szCs w:val="32"/>
        </w:rPr>
        <w:t xml:space="preserve"> one): </w:t>
      </w:r>
    </w:p>
    <w:p w14:paraId="25F358EF" w14:textId="6A585C37" w:rsidR="008C336C" w:rsidRPr="008C336C" w:rsidRDefault="008C336C" w:rsidP="008C336C">
      <w:pPr>
        <w:pStyle w:val="Heading1"/>
        <w:numPr>
          <w:ilvl w:val="0"/>
          <w:numId w:val="0"/>
        </w:numPr>
        <w:tabs>
          <w:tab w:val="left" w:pos="4860"/>
        </w:tabs>
        <w:spacing w:before="0" w:after="0"/>
        <w:ind w:right="0"/>
        <w:rPr>
          <w:rFonts w:ascii="Verdana" w:hAnsi="Verdana"/>
          <w:sz w:val="32"/>
          <w:szCs w:val="32"/>
        </w:rPr>
      </w:pPr>
      <w:r w:rsidRPr="008C336C">
        <w:rPr>
          <w:rFonts w:ascii="Verdana" w:hAnsi="Verdana"/>
          <w:sz w:val="32"/>
          <w:szCs w:val="32"/>
        </w:rPr>
        <w:t xml:space="preserve">Superior </w:t>
      </w:r>
      <w:r>
        <w:rPr>
          <w:rFonts w:ascii="Verdana" w:hAnsi="Verdana"/>
          <w:sz w:val="32"/>
          <w:szCs w:val="32"/>
        </w:rPr>
        <w:t xml:space="preserve">/ </w:t>
      </w:r>
      <w:r w:rsidRPr="008C336C">
        <w:rPr>
          <w:rFonts w:ascii="Verdana" w:hAnsi="Verdana"/>
          <w:sz w:val="32"/>
          <w:szCs w:val="32"/>
        </w:rPr>
        <w:t xml:space="preserve">Excellent </w:t>
      </w:r>
      <w:r>
        <w:rPr>
          <w:rFonts w:ascii="Verdana" w:hAnsi="Verdana"/>
          <w:sz w:val="32"/>
          <w:szCs w:val="32"/>
        </w:rPr>
        <w:t xml:space="preserve">/ </w:t>
      </w:r>
      <w:r w:rsidRPr="008C336C">
        <w:rPr>
          <w:rFonts w:ascii="Verdana" w:hAnsi="Verdana"/>
          <w:sz w:val="32"/>
          <w:szCs w:val="32"/>
        </w:rPr>
        <w:t xml:space="preserve">Satisfactory </w:t>
      </w:r>
      <w:r>
        <w:rPr>
          <w:rFonts w:ascii="Verdana" w:hAnsi="Verdana"/>
          <w:sz w:val="32"/>
          <w:szCs w:val="32"/>
        </w:rPr>
        <w:t xml:space="preserve">/ </w:t>
      </w:r>
      <w:r w:rsidRPr="008C336C">
        <w:rPr>
          <w:rFonts w:ascii="Verdana" w:hAnsi="Verdana"/>
          <w:sz w:val="32"/>
          <w:szCs w:val="32"/>
        </w:rPr>
        <w:t>Unsatisfactory</w:t>
      </w:r>
    </w:p>
    <w:p w14:paraId="37D1FB89" w14:textId="1D6A0B84" w:rsidR="00F74C73" w:rsidRDefault="00F74C73" w:rsidP="00F74C73">
      <w:pPr>
        <w:pStyle w:val="BodyText"/>
        <w:rPr>
          <w:b/>
          <w:i/>
          <w:sz w:val="32"/>
          <w:szCs w:val="32"/>
        </w:rPr>
      </w:pPr>
    </w:p>
    <w:p w14:paraId="08489987" w14:textId="4892BE01" w:rsidR="00F0059E" w:rsidRPr="00F0059E" w:rsidRDefault="00F0059E" w:rsidP="00F74C73">
      <w:pPr>
        <w:pStyle w:val="BodyText"/>
        <w:rPr>
          <w:bCs/>
          <w:iCs/>
          <w:sz w:val="32"/>
          <w:szCs w:val="32"/>
        </w:rPr>
      </w:pPr>
      <w:r>
        <w:rPr>
          <w:bCs/>
          <w:iCs/>
          <w:sz w:val="32"/>
          <w:szCs w:val="32"/>
        </w:rPr>
        <w:t xml:space="preserve">See build here for </w:t>
      </w:r>
      <w:proofErr w:type="spellStart"/>
      <w:r>
        <w:rPr>
          <w:bCs/>
          <w:iCs/>
          <w:sz w:val="32"/>
          <w:szCs w:val="32"/>
        </w:rPr>
        <w:t>inspo</w:t>
      </w:r>
      <w:proofErr w:type="spellEnd"/>
    </w:p>
    <w:p w14:paraId="37D1FB8A" w14:textId="2633043B" w:rsidR="00F74C73" w:rsidRPr="00F74C73" w:rsidRDefault="009E0939" w:rsidP="00F74C73">
      <w:pPr>
        <w:pStyle w:val="BodyText"/>
        <w:rPr>
          <w:rFonts w:ascii="Times New Roman" w:hAnsi="Times New Roman"/>
          <w:b/>
          <w:i/>
          <w:sz w:val="24"/>
        </w:rPr>
      </w:pPr>
      <w:r w:rsidRPr="009E0939">
        <w:rPr>
          <w:rFonts w:ascii="Times New Roman" w:hAnsi="Times New Roman"/>
          <w:b/>
          <w:i/>
          <w:sz w:val="24"/>
        </w:rPr>
        <w:t>https://www.rankmyinternship.ca/companies/bdo-canada/reviews/94451</w:t>
      </w:r>
    </w:p>
    <w:sectPr w:rsidR="00F74C73" w:rsidRPr="00F74C73" w:rsidSect="00FE18B9">
      <w:footnotePr>
        <w:pos w:val="beneathText"/>
      </w:footnotePr>
      <w:pgSz w:w="12240" w:h="15840"/>
      <w:pgMar w:top="567" w:right="567" w:bottom="567" w:left="1134"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msmincho"/>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AC3F6E"/>
    <w:multiLevelType w:val="hybridMultilevel"/>
    <w:tmpl w:val="73A05CF6"/>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15:restartNumberingAfterBreak="0">
    <w:nsid w:val="129B6F83"/>
    <w:multiLevelType w:val="hybridMultilevel"/>
    <w:tmpl w:val="78A85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1330"/>
    <w:multiLevelType w:val="hybridMultilevel"/>
    <w:tmpl w:val="F7623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E52F6"/>
    <w:multiLevelType w:val="hybridMultilevel"/>
    <w:tmpl w:val="C6309D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94E53C1"/>
    <w:multiLevelType w:val="hybridMultilevel"/>
    <w:tmpl w:val="B6822EE6"/>
    <w:lvl w:ilvl="0" w:tplc="04090001">
      <w:start w:val="1"/>
      <w:numFmt w:val="bullet"/>
      <w:lvlText w:val=""/>
      <w:lvlJc w:val="left"/>
      <w:pPr>
        <w:ind w:left="1624"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C73"/>
    <w:rsid w:val="00021C5D"/>
    <w:rsid w:val="000537CC"/>
    <w:rsid w:val="00072D33"/>
    <w:rsid w:val="000D47A2"/>
    <w:rsid w:val="000F6742"/>
    <w:rsid w:val="001B3997"/>
    <w:rsid w:val="00251142"/>
    <w:rsid w:val="00256C8C"/>
    <w:rsid w:val="002D5396"/>
    <w:rsid w:val="00367F40"/>
    <w:rsid w:val="00425D13"/>
    <w:rsid w:val="0049058C"/>
    <w:rsid w:val="006A0CE4"/>
    <w:rsid w:val="007267E2"/>
    <w:rsid w:val="008C336C"/>
    <w:rsid w:val="009E0939"/>
    <w:rsid w:val="00A36784"/>
    <w:rsid w:val="00A56447"/>
    <w:rsid w:val="00A805DA"/>
    <w:rsid w:val="00B50676"/>
    <w:rsid w:val="00C73336"/>
    <w:rsid w:val="00D045A3"/>
    <w:rsid w:val="00F0059E"/>
    <w:rsid w:val="00F74C73"/>
    <w:rsid w:val="00FE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FB2B"/>
  <w15:docId w15:val="{06F2AA34-E751-441A-ABE8-4FF9A3AF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B9"/>
    <w:pPr>
      <w:widowControl w:val="0"/>
      <w:suppressAutoHyphens/>
      <w:spacing w:before="86" w:after="86"/>
      <w:ind w:left="86" w:right="86"/>
    </w:pPr>
    <w:rPr>
      <w:rFonts w:ascii="Verdana" w:eastAsia="Verdana" w:hAnsi="Verdana"/>
      <w:lang w:bidi="he-IL"/>
    </w:rPr>
  </w:style>
  <w:style w:type="paragraph" w:styleId="Heading1">
    <w:name w:val="heading 1"/>
    <w:basedOn w:val="Heading"/>
    <w:next w:val="BodyText"/>
    <w:qFormat/>
    <w:rsid w:val="00FE18B9"/>
    <w:pPr>
      <w:numPr>
        <w:numId w:val="1"/>
      </w:num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FE18B9"/>
  </w:style>
  <w:style w:type="character" w:customStyle="1" w:styleId="FootnoteCharacters">
    <w:name w:val="Footnote Characters"/>
    <w:rsid w:val="00FE18B9"/>
  </w:style>
  <w:style w:type="character" w:styleId="Hyperlink">
    <w:name w:val="Hyperlink"/>
    <w:semiHidden/>
    <w:rsid w:val="00FE18B9"/>
    <w:rPr>
      <w:color w:val="000080"/>
      <w:u w:val="single"/>
    </w:rPr>
  </w:style>
  <w:style w:type="paragraph" w:customStyle="1" w:styleId="Heading">
    <w:name w:val="Heading"/>
    <w:basedOn w:val="Normal"/>
    <w:next w:val="BodyText"/>
    <w:rsid w:val="00FE18B9"/>
    <w:pPr>
      <w:keepNext/>
      <w:spacing w:before="240" w:after="283"/>
    </w:pPr>
    <w:rPr>
      <w:rFonts w:ascii="Albany" w:eastAsia="HG Mincho Light J" w:hAnsi="Albany" w:cs="Arial Unicode MS"/>
      <w:sz w:val="28"/>
      <w:szCs w:val="28"/>
    </w:rPr>
  </w:style>
  <w:style w:type="paragraph" w:styleId="BodyText">
    <w:name w:val="Body Text"/>
    <w:basedOn w:val="Normal"/>
    <w:semiHidden/>
    <w:rsid w:val="00FE18B9"/>
    <w:pPr>
      <w:spacing w:before="0" w:after="0"/>
      <w:ind w:left="0" w:right="0"/>
    </w:pPr>
  </w:style>
  <w:style w:type="paragraph" w:styleId="List">
    <w:name w:val="List"/>
    <w:basedOn w:val="BodyText"/>
    <w:semiHidden/>
    <w:rsid w:val="00FE18B9"/>
  </w:style>
  <w:style w:type="paragraph" w:styleId="Caption">
    <w:name w:val="caption"/>
    <w:basedOn w:val="Normal"/>
    <w:qFormat/>
    <w:rsid w:val="00FE18B9"/>
    <w:pPr>
      <w:suppressLineNumbers/>
      <w:spacing w:before="120" w:after="120"/>
    </w:pPr>
    <w:rPr>
      <w:i/>
      <w:iCs/>
      <w:sz w:val="24"/>
      <w:szCs w:val="24"/>
    </w:rPr>
  </w:style>
  <w:style w:type="paragraph" w:customStyle="1" w:styleId="Index">
    <w:name w:val="Index"/>
    <w:basedOn w:val="Normal"/>
    <w:rsid w:val="00FE18B9"/>
    <w:pPr>
      <w:suppressLineNumbers/>
    </w:pPr>
  </w:style>
  <w:style w:type="paragraph" w:customStyle="1" w:styleId="HorizontalLine">
    <w:name w:val="Horizontal Line"/>
    <w:basedOn w:val="Normal"/>
    <w:next w:val="BodyText"/>
    <w:rsid w:val="00FE18B9"/>
    <w:pPr>
      <w:pBdr>
        <w:bottom w:val="double" w:sz="1" w:space="0" w:color="808080"/>
      </w:pBdr>
      <w:spacing w:before="0" w:after="283"/>
    </w:pPr>
    <w:rPr>
      <w:sz w:val="12"/>
    </w:rPr>
  </w:style>
  <w:style w:type="paragraph" w:styleId="EnvelopeReturn">
    <w:name w:val="envelope return"/>
    <w:basedOn w:val="Normal"/>
    <w:semiHidden/>
    <w:rsid w:val="00FE18B9"/>
    <w:pPr>
      <w:spacing w:before="0" w:after="0"/>
    </w:pPr>
    <w:rPr>
      <w:i/>
    </w:rPr>
  </w:style>
  <w:style w:type="paragraph" w:customStyle="1" w:styleId="TableContents">
    <w:name w:val="Table Contents"/>
    <w:basedOn w:val="BodyText"/>
    <w:rsid w:val="00FE18B9"/>
  </w:style>
  <w:style w:type="paragraph" w:styleId="Footer">
    <w:name w:val="footer"/>
    <w:basedOn w:val="Normal"/>
    <w:semiHidden/>
    <w:rsid w:val="00FE18B9"/>
    <w:pPr>
      <w:suppressLineNumbers/>
      <w:tabs>
        <w:tab w:val="center" w:pos="4904"/>
        <w:tab w:val="right" w:pos="9723"/>
      </w:tabs>
    </w:pPr>
  </w:style>
  <w:style w:type="paragraph" w:styleId="Header">
    <w:name w:val="header"/>
    <w:basedOn w:val="Normal"/>
    <w:semiHidden/>
    <w:rsid w:val="00FE18B9"/>
    <w:pPr>
      <w:suppressLineNumbers/>
      <w:tabs>
        <w:tab w:val="center" w:pos="4904"/>
        <w:tab w:val="right" w:pos="9723"/>
      </w:tabs>
    </w:pPr>
  </w:style>
  <w:style w:type="paragraph" w:customStyle="1" w:styleId="TableHeading">
    <w:name w:val="Table Heading"/>
    <w:basedOn w:val="TableContents"/>
    <w:rsid w:val="00FE18B9"/>
    <w:pPr>
      <w:suppressLineNumbers/>
      <w:jc w:val="center"/>
    </w:pPr>
    <w:rPr>
      <w:b/>
      <w:bCs/>
    </w:rPr>
  </w:style>
  <w:style w:type="paragraph" w:styleId="ListParagraph">
    <w:name w:val="List Paragraph"/>
    <w:basedOn w:val="Normal"/>
    <w:uiPriority w:val="34"/>
    <w:qFormat/>
    <w:rsid w:val="009E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49887">
      <w:bodyDiv w:val="1"/>
      <w:marLeft w:val="0"/>
      <w:marRight w:val="0"/>
      <w:marTop w:val="0"/>
      <w:marBottom w:val="0"/>
      <w:divBdr>
        <w:top w:val="none" w:sz="0" w:space="0" w:color="auto"/>
        <w:left w:val="none" w:sz="0" w:space="0" w:color="auto"/>
        <w:bottom w:val="none" w:sz="0" w:space="0" w:color="auto"/>
        <w:right w:val="none" w:sz="0" w:space="0" w:color="auto"/>
      </w:divBdr>
      <w:divsChild>
        <w:div w:id="38628017">
          <w:marLeft w:val="0"/>
          <w:marRight w:val="0"/>
          <w:marTop w:val="0"/>
          <w:marBottom w:val="180"/>
          <w:divBdr>
            <w:top w:val="none" w:sz="0" w:space="0" w:color="auto"/>
            <w:left w:val="none" w:sz="0" w:space="0" w:color="auto"/>
            <w:bottom w:val="none" w:sz="0" w:space="0" w:color="auto"/>
            <w:right w:val="none" w:sz="0" w:space="0" w:color="auto"/>
          </w:divBdr>
        </w:div>
      </w:divsChild>
    </w:div>
    <w:div w:id="1686710207">
      <w:bodyDiv w:val="1"/>
      <w:marLeft w:val="0"/>
      <w:marRight w:val="0"/>
      <w:marTop w:val="0"/>
      <w:marBottom w:val="0"/>
      <w:divBdr>
        <w:top w:val="none" w:sz="0" w:space="0" w:color="auto"/>
        <w:left w:val="none" w:sz="0" w:space="0" w:color="auto"/>
        <w:bottom w:val="none" w:sz="0" w:space="0" w:color="auto"/>
        <w:right w:val="none" w:sz="0" w:space="0" w:color="auto"/>
      </w:divBdr>
      <w:divsChild>
        <w:div w:id="197679174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da100\Application%20Data\Microsoft\Templates\Hotel%20surve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Hotel survey.dot</Template>
  <TotalTime>105</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jada100</dc:creator>
  <cp:lastModifiedBy>Lerissa Rentas</cp:lastModifiedBy>
  <cp:revision>3</cp:revision>
  <cp:lastPrinted>2113-01-01T07:00:00Z</cp:lastPrinted>
  <dcterms:created xsi:type="dcterms:W3CDTF">2013-09-06T19:53:00Z</dcterms:created>
  <dcterms:modified xsi:type="dcterms:W3CDTF">2021-09-14T19:01:00Z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TC103804571033</vt:lpwstr>
  </property>
</Properties>
</file>